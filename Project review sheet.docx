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850D2" w14:textId="77777777" w:rsidR="00853EE9" w:rsidRPr="00B30873" w:rsidRDefault="005946AA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CS 8</w:t>
      </w:r>
      <w:r w:rsidR="00853EE9">
        <w:rPr>
          <w:rFonts w:cs="Arial"/>
          <w:b/>
          <w:sz w:val="32"/>
          <w:szCs w:val="32"/>
        </w:rPr>
        <w:t xml:space="preserve">811 - </w:t>
      </w:r>
      <w:r w:rsidR="00853EE9" w:rsidRPr="00B30873">
        <w:rPr>
          <w:rFonts w:cs="Arial"/>
          <w:b/>
          <w:sz w:val="32"/>
          <w:szCs w:val="32"/>
        </w:rPr>
        <w:t xml:space="preserve">Project Work Review </w:t>
      </w:r>
      <w:r w:rsidR="00853EE9">
        <w:rPr>
          <w:rFonts w:cs="Arial"/>
          <w:b/>
          <w:sz w:val="32"/>
          <w:szCs w:val="32"/>
        </w:rPr>
        <w:t xml:space="preserve">Sheet ( </w:t>
      </w:r>
      <w:r w:rsidR="00853EE9"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r w:rsidR="00853EE9"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 w:rsidR="00853EE9">
        <w:rPr>
          <w:rFonts w:cs="Arial"/>
          <w:b/>
          <w:sz w:val="32"/>
          <w:szCs w:val="32"/>
        </w:rPr>
        <w:t xml:space="preserve"> )</w:t>
      </w:r>
    </w:p>
    <w:p w14:paraId="08E17CE2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0"/>
        <w:gridCol w:w="2340"/>
        <w:gridCol w:w="2430"/>
        <w:gridCol w:w="2520"/>
      </w:tblGrid>
      <w:tr w:rsidR="00853EE9" w:rsidRPr="002A628D" w14:paraId="39BD095F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4D808F7E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580DA0C0" w14:textId="45DDAF63" w:rsidR="00876F3C" w:rsidRPr="00876F3C" w:rsidRDefault="00AE7614" w:rsidP="00AE7614">
            <w:pPr>
              <w:ind w:left="720" w:firstLine="72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VIRTUAL MOUSE</w:t>
            </w:r>
          </w:p>
          <w:p w14:paraId="1DDCC6A2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449AC901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241D5728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14A5649D" w14:textId="1408A969" w:rsidR="00876F3C" w:rsidRPr="00876F3C" w:rsidRDefault="00AE7614" w:rsidP="00876F3C">
            <w:pPr>
              <w:ind w:left="720" w:firstLine="72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ARTIFICIAL INTELLIGENCE </w:t>
            </w:r>
          </w:p>
          <w:p w14:paraId="28118EAA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3F4A6F4D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011DFC84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766CFC90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4E220B63" w14:textId="7089D2FB" w:rsidR="00876F3C" w:rsidRDefault="001443B1" w:rsidP="00876F3C">
            <w:pPr>
              <w:ind w:left="720" w:firstLine="72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Bangalore </w:t>
            </w:r>
            <w:r w:rsidR="000B79EA">
              <w:rPr>
                <w:b/>
                <w:sz w:val="28"/>
              </w:rPr>
              <w:t>T</w:t>
            </w:r>
            <w:r>
              <w:rPr>
                <w:b/>
                <w:sz w:val="28"/>
              </w:rPr>
              <w:t xml:space="preserve">runk </w:t>
            </w:r>
            <w:r w:rsidR="000B79EA">
              <w:rPr>
                <w:b/>
                <w:sz w:val="28"/>
              </w:rPr>
              <w:t>R</w:t>
            </w:r>
            <w:r>
              <w:rPr>
                <w:b/>
                <w:sz w:val="28"/>
              </w:rPr>
              <w:t>oad, Varadharajapuram, Nasarathapettai, Poonamallee, Chennai-600051</w:t>
            </w:r>
          </w:p>
          <w:p w14:paraId="369186B3" w14:textId="726FDC85" w:rsidR="001443B1" w:rsidRDefault="001443B1" w:rsidP="00876F3C">
            <w:pPr>
              <w:ind w:left="720" w:firstLine="720"/>
              <w:rPr>
                <w:b/>
                <w:sz w:val="28"/>
              </w:rPr>
            </w:pPr>
            <w:r>
              <w:rPr>
                <w:b/>
                <w:sz w:val="28"/>
              </w:rPr>
              <w:t>Ph: 2649</w:t>
            </w:r>
            <w:r w:rsidR="000B79EA">
              <w:rPr>
                <w:b/>
                <w:sz w:val="28"/>
              </w:rPr>
              <w:t>-0404, 2649-0505, 2649-0717</w:t>
            </w:r>
          </w:p>
          <w:p w14:paraId="486BC58A" w14:textId="32B9429C" w:rsidR="000B79EA" w:rsidRPr="00876F3C" w:rsidRDefault="000B79EA" w:rsidP="00876F3C">
            <w:pPr>
              <w:ind w:left="720" w:firstLine="720"/>
              <w:rPr>
                <w:b/>
                <w:sz w:val="28"/>
              </w:rPr>
            </w:pPr>
            <w:r>
              <w:rPr>
                <w:b/>
                <w:sz w:val="28"/>
              </w:rPr>
              <w:t>Email: info@panimalar.ac.in</w:t>
            </w:r>
          </w:p>
          <w:p w14:paraId="0B1BA9B6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7F64AEEE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259CC20E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09CD47D7" w14:textId="77777777" w:rsidR="00876F3C" w:rsidRDefault="00876F3C" w:rsidP="00876F3C">
            <w:pPr>
              <w:rPr>
                <w:b/>
                <w:sz w:val="28"/>
              </w:rPr>
            </w:pPr>
          </w:p>
          <w:p w14:paraId="2349B1CA" w14:textId="77777777"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5D364C13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07116FDD" w14:textId="79242E40" w:rsidR="00853EE9" w:rsidRPr="002A628D" w:rsidRDefault="00AE7614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</w:t>
            </w:r>
            <w:r w:rsidR="001443B1">
              <w:rPr>
                <w:sz w:val="26"/>
                <w:szCs w:val="26"/>
              </w:rPr>
              <w:t>4046</w:t>
            </w:r>
          </w:p>
        </w:tc>
        <w:tc>
          <w:tcPr>
            <w:tcW w:w="2430" w:type="dxa"/>
          </w:tcPr>
          <w:p w14:paraId="42FD2789" w14:textId="7B824669" w:rsidR="00853EE9" w:rsidRPr="002A628D" w:rsidRDefault="00AE7614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211418104094</w:t>
            </w:r>
          </w:p>
        </w:tc>
        <w:tc>
          <w:tcPr>
            <w:tcW w:w="2520" w:type="dxa"/>
          </w:tcPr>
          <w:p w14:paraId="04E279BB" w14:textId="4FBFE565" w:rsidR="00853EE9" w:rsidRPr="002A628D" w:rsidRDefault="00AE7614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211418104095</w:t>
            </w:r>
          </w:p>
        </w:tc>
      </w:tr>
      <w:tr w:rsidR="00853EE9" w:rsidRPr="002A628D" w14:paraId="701CACC2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5497E2E9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61E8E7A0" w14:textId="008A8515" w:rsidR="00853EE9" w:rsidRPr="002A628D" w:rsidRDefault="00AE7614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DEEPIKA P</w:t>
            </w:r>
          </w:p>
        </w:tc>
        <w:tc>
          <w:tcPr>
            <w:tcW w:w="2430" w:type="dxa"/>
          </w:tcPr>
          <w:p w14:paraId="3F0ABCF1" w14:textId="0ABF8FD7" w:rsidR="00853EE9" w:rsidRPr="002A628D" w:rsidRDefault="00AE7614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JANANI N</w:t>
            </w:r>
          </w:p>
        </w:tc>
        <w:tc>
          <w:tcPr>
            <w:tcW w:w="2520" w:type="dxa"/>
          </w:tcPr>
          <w:p w14:paraId="19FF3EE6" w14:textId="75AAD25E" w:rsidR="00853EE9" w:rsidRPr="002A628D" w:rsidRDefault="00AE7614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JANET JESSICA R</w:t>
            </w:r>
          </w:p>
        </w:tc>
      </w:tr>
      <w:tr w:rsidR="00853EE9" w:rsidRPr="002A628D" w14:paraId="7EA7F511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171C78F4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3A58E076" w14:textId="63394793" w:rsidR="00853EE9" w:rsidRPr="002A628D" w:rsidRDefault="00B21168" w:rsidP="007A4CF6">
            <w:pPr>
              <w:rPr>
                <w:sz w:val="26"/>
                <w:szCs w:val="26"/>
              </w:rPr>
            </w:pPr>
            <w:r w:rsidRPr="00B21168">
              <w:rPr>
                <w:sz w:val="26"/>
                <w:szCs w:val="26"/>
              </w:rPr>
              <w:t>Dr. L.</w:t>
            </w:r>
            <w:r w:rsidRPr="00B21168">
              <w:rPr>
                <w:sz w:val="26"/>
                <w:szCs w:val="26"/>
              </w:rPr>
              <w:t xml:space="preserve"> JABA SHEELA</w:t>
            </w:r>
          </w:p>
        </w:tc>
      </w:tr>
    </w:tbl>
    <w:p w14:paraId="0C718417" w14:textId="77777777" w:rsidR="00853EE9" w:rsidRPr="00876F3C" w:rsidRDefault="00876F3C" w:rsidP="00853EE9">
      <w:pPr>
        <w:ind w:left="720" w:firstLine="720"/>
        <w:rPr>
          <w:b/>
          <w:sz w:val="28"/>
        </w:rPr>
      </w:pPr>
      <w:r w:rsidRPr="00876F3C">
        <w:rPr>
          <w:b/>
          <w:sz w:val="28"/>
        </w:rPr>
        <w:t>( To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526"/>
        <w:gridCol w:w="4950"/>
        <w:gridCol w:w="1633"/>
        <w:gridCol w:w="1633"/>
        <w:gridCol w:w="1813"/>
      </w:tblGrid>
      <w:tr w:rsidR="00853EE9" w:rsidRPr="001B0195" w14:paraId="502061CA" w14:textId="77777777" w:rsidTr="005946AA">
        <w:trPr>
          <w:trHeight w:val="570"/>
        </w:trPr>
        <w:tc>
          <w:tcPr>
            <w:tcW w:w="1526" w:type="dxa"/>
            <w:vAlign w:val="center"/>
          </w:tcPr>
          <w:p w14:paraId="79E52405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  <w:r w:rsidR="005946AA">
              <w:rPr>
                <w:b/>
              </w:rPr>
              <w:t>.</w:t>
            </w:r>
          </w:p>
          <w:p w14:paraId="66A3C076" w14:textId="77777777" w:rsidR="005946AA" w:rsidRPr="00774E28" w:rsidRDefault="005946AA" w:rsidP="007A4CF6">
            <w:pPr>
              <w:jc w:val="center"/>
              <w:rPr>
                <w:b/>
              </w:rPr>
            </w:pPr>
            <w:r>
              <w:rPr>
                <w:b/>
              </w:rPr>
              <w:t>With Date</w:t>
            </w:r>
          </w:p>
        </w:tc>
        <w:tc>
          <w:tcPr>
            <w:tcW w:w="4950" w:type="dxa"/>
            <w:vAlign w:val="center"/>
          </w:tcPr>
          <w:p w14:paraId="331B5765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  <w:vAlign w:val="center"/>
          </w:tcPr>
          <w:p w14:paraId="3AF48014" w14:textId="77777777" w:rsidR="00853EE9" w:rsidRDefault="00853EE9" w:rsidP="005946AA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 w:rsidR="005946AA">
              <w:rPr>
                <w:b/>
              </w:rPr>
              <w:t xml:space="preserve"> (20)</w:t>
            </w:r>
          </w:p>
        </w:tc>
        <w:tc>
          <w:tcPr>
            <w:tcW w:w="1633" w:type="dxa"/>
            <w:vAlign w:val="center"/>
          </w:tcPr>
          <w:p w14:paraId="50E2568E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14:paraId="161F76E1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14:paraId="70172004" w14:textId="77777777" w:rsidTr="005946AA">
        <w:trPr>
          <w:trHeight w:val="977"/>
        </w:trPr>
        <w:tc>
          <w:tcPr>
            <w:tcW w:w="1526" w:type="dxa"/>
          </w:tcPr>
          <w:p w14:paraId="05546A3D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127C5033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461D642F" w14:textId="77777777" w:rsidR="00853EE9" w:rsidRDefault="00853EE9" w:rsidP="005946AA"/>
        </w:tc>
        <w:tc>
          <w:tcPr>
            <w:tcW w:w="4950" w:type="dxa"/>
          </w:tcPr>
          <w:p w14:paraId="709926A1" w14:textId="77777777" w:rsidR="00853EE9" w:rsidRDefault="00853EE9" w:rsidP="007A4CF6"/>
          <w:p w14:paraId="3E6BDA3C" w14:textId="77777777" w:rsidR="00853EE9" w:rsidRDefault="00853EE9" w:rsidP="007A4CF6"/>
          <w:p w14:paraId="4AA0116E" w14:textId="77777777" w:rsidR="00853EE9" w:rsidRDefault="00853EE9" w:rsidP="007A4CF6"/>
        </w:tc>
        <w:tc>
          <w:tcPr>
            <w:tcW w:w="1633" w:type="dxa"/>
          </w:tcPr>
          <w:p w14:paraId="79C9766F" w14:textId="77777777" w:rsidR="00853EE9" w:rsidRDefault="00853EE9" w:rsidP="007A4CF6"/>
        </w:tc>
        <w:tc>
          <w:tcPr>
            <w:tcW w:w="1633" w:type="dxa"/>
          </w:tcPr>
          <w:p w14:paraId="40D1797C" w14:textId="77777777" w:rsidR="00853EE9" w:rsidRDefault="00853EE9" w:rsidP="007A4CF6"/>
        </w:tc>
        <w:tc>
          <w:tcPr>
            <w:tcW w:w="1813" w:type="dxa"/>
          </w:tcPr>
          <w:p w14:paraId="3F2E58F2" w14:textId="77777777" w:rsidR="00853EE9" w:rsidRDefault="00853EE9" w:rsidP="007A4CF6"/>
        </w:tc>
      </w:tr>
      <w:tr w:rsidR="00853EE9" w14:paraId="5ACF0542" w14:textId="77777777" w:rsidTr="005946AA">
        <w:trPr>
          <w:trHeight w:val="1000"/>
        </w:trPr>
        <w:tc>
          <w:tcPr>
            <w:tcW w:w="1526" w:type="dxa"/>
          </w:tcPr>
          <w:p w14:paraId="42342D11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4950" w:type="dxa"/>
          </w:tcPr>
          <w:p w14:paraId="66B1C981" w14:textId="77777777" w:rsidR="00853EE9" w:rsidRDefault="00853EE9" w:rsidP="007A4CF6"/>
          <w:p w14:paraId="4D8C3C05" w14:textId="77777777" w:rsidR="00853EE9" w:rsidRDefault="00853EE9" w:rsidP="007A4CF6"/>
          <w:p w14:paraId="17E763B6" w14:textId="77777777" w:rsidR="00853EE9" w:rsidRDefault="00853EE9" w:rsidP="007A4CF6"/>
        </w:tc>
        <w:tc>
          <w:tcPr>
            <w:tcW w:w="1633" w:type="dxa"/>
          </w:tcPr>
          <w:p w14:paraId="22E8F311" w14:textId="77777777" w:rsidR="00853EE9" w:rsidRDefault="00853EE9" w:rsidP="007A4CF6"/>
        </w:tc>
        <w:tc>
          <w:tcPr>
            <w:tcW w:w="1633" w:type="dxa"/>
          </w:tcPr>
          <w:p w14:paraId="5DC1A49F" w14:textId="77777777" w:rsidR="00853EE9" w:rsidRDefault="00853EE9" w:rsidP="007A4CF6"/>
        </w:tc>
        <w:tc>
          <w:tcPr>
            <w:tcW w:w="1813" w:type="dxa"/>
          </w:tcPr>
          <w:p w14:paraId="68D5529B" w14:textId="77777777" w:rsidR="00853EE9" w:rsidRDefault="00853EE9" w:rsidP="007A4CF6"/>
        </w:tc>
      </w:tr>
      <w:tr w:rsidR="00853EE9" w14:paraId="15584D66" w14:textId="77777777" w:rsidTr="005946AA">
        <w:trPr>
          <w:trHeight w:val="941"/>
        </w:trPr>
        <w:tc>
          <w:tcPr>
            <w:tcW w:w="1526" w:type="dxa"/>
          </w:tcPr>
          <w:p w14:paraId="5309A5F8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3430F1A3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4950" w:type="dxa"/>
          </w:tcPr>
          <w:p w14:paraId="54B2CC2F" w14:textId="77777777" w:rsidR="00853EE9" w:rsidRDefault="00853EE9" w:rsidP="007A4CF6"/>
          <w:p w14:paraId="6A501C56" w14:textId="77777777" w:rsidR="00853EE9" w:rsidRDefault="00853EE9" w:rsidP="007A4CF6"/>
          <w:p w14:paraId="1E5BF359" w14:textId="77777777" w:rsidR="00853EE9" w:rsidRDefault="00853EE9" w:rsidP="007A4CF6"/>
        </w:tc>
        <w:tc>
          <w:tcPr>
            <w:tcW w:w="1633" w:type="dxa"/>
          </w:tcPr>
          <w:p w14:paraId="48936A95" w14:textId="77777777" w:rsidR="00853EE9" w:rsidRDefault="00853EE9" w:rsidP="007A4CF6"/>
        </w:tc>
        <w:tc>
          <w:tcPr>
            <w:tcW w:w="1633" w:type="dxa"/>
          </w:tcPr>
          <w:p w14:paraId="5A6CBA62" w14:textId="77777777" w:rsidR="00853EE9" w:rsidRDefault="00853EE9" w:rsidP="007A4CF6"/>
        </w:tc>
        <w:tc>
          <w:tcPr>
            <w:tcW w:w="1813" w:type="dxa"/>
          </w:tcPr>
          <w:p w14:paraId="18371CCB" w14:textId="77777777" w:rsidR="00853EE9" w:rsidRDefault="00853EE9" w:rsidP="007A4CF6"/>
        </w:tc>
      </w:tr>
      <w:tr w:rsidR="00853EE9" w14:paraId="7A928DFE" w14:textId="77777777" w:rsidTr="005946AA">
        <w:trPr>
          <w:trHeight w:val="1015"/>
        </w:trPr>
        <w:tc>
          <w:tcPr>
            <w:tcW w:w="1526" w:type="dxa"/>
          </w:tcPr>
          <w:p w14:paraId="779DF7A0" w14:textId="77777777" w:rsidR="00853EE9" w:rsidRDefault="005946AA" w:rsidP="00853EE9">
            <w:pPr>
              <w:jc w:val="center"/>
            </w:pPr>
            <w:r>
              <w:t>Third</w:t>
            </w:r>
            <w:r w:rsidR="00853EE9">
              <w:t xml:space="preserve"> Review</w:t>
            </w:r>
          </w:p>
        </w:tc>
        <w:tc>
          <w:tcPr>
            <w:tcW w:w="4950" w:type="dxa"/>
          </w:tcPr>
          <w:p w14:paraId="0231B076" w14:textId="77777777" w:rsidR="00853EE9" w:rsidRDefault="00853EE9" w:rsidP="007A4CF6"/>
        </w:tc>
        <w:tc>
          <w:tcPr>
            <w:tcW w:w="1633" w:type="dxa"/>
          </w:tcPr>
          <w:p w14:paraId="474B51BE" w14:textId="77777777" w:rsidR="00853EE9" w:rsidRDefault="00853EE9" w:rsidP="007A4CF6"/>
        </w:tc>
        <w:tc>
          <w:tcPr>
            <w:tcW w:w="1633" w:type="dxa"/>
          </w:tcPr>
          <w:p w14:paraId="2F8BCCAE" w14:textId="77777777" w:rsidR="00853EE9" w:rsidRDefault="00853EE9" w:rsidP="007A4CF6"/>
        </w:tc>
        <w:tc>
          <w:tcPr>
            <w:tcW w:w="1813" w:type="dxa"/>
          </w:tcPr>
          <w:p w14:paraId="2137F3D9" w14:textId="77777777" w:rsidR="00853EE9" w:rsidRDefault="00853EE9" w:rsidP="007A4CF6"/>
        </w:tc>
      </w:tr>
    </w:tbl>
    <w:p w14:paraId="635E3205" w14:textId="77777777" w:rsidR="00853EE9" w:rsidRDefault="00853EE9" w:rsidP="00853EE9">
      <w:pPr>
        <w:tabs>
          <w:tab w:val="left" w:pos="0"/>
        </w:tabs>
      </w:pPr>
    </w:p>
    <w:p w14:paraId="2FB1E79F" w14:textId="77777777" w:rsidR="001375F6" w:rsidRDefault="005946AA" w:rsidP="00853EE9">
      <w:pPr>
        <w:tabs>
          <w:tab w:val="left" w:pos="0"/>
        </w:tabs>
      </w:pPr>
      <w:r>
        <w:t>Paper Publication Details</w:t>
      </w:r>
      <w:r w:rsidR="00853EE9">
        <w:t>:</w:t>
      </w:r>
    </w:p>
    <w:p w14:paraId="570F97A0" w14:textId="77777777" w:rsidR="00853EE9" w:rsidRDefault="00853EE9"/>
    <w:p w14:paraId="0C38BF4D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95B81" w14:textId="77777777" w:rsidR="00315E67" w:rsidRDefault="00315E67" w:rsidP="00CC556D">
      <w:r>
        <w:separator/>
      </w:r>
    </w:p>
  </w:endnote>
  <w:endnote w:type="continuationSeparator" w:id="0">
    <w:p w14:paraId="19E35CBB" w14:textId="77777777" w:rsidR="00315E67" w:rsidRDefault="00315E67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A6524" w14:textId="77777777" w:rsidR="00315E67" w:rsidRDefault="00315E67" w:rsidP="00CC556D">
      <w:r>
        <w:separator/>
      </w:r>
    </w:p>
  </w:footnote>
  <w:footnote w:type="continuationSeparator" w:id="0">
    <w:p w14:paraId="6574B6BD" w14:textId="77777777" w:rsidR="00315E67" w:rsidRDefault="00315E67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6FBFE028" w14:textId="77777777" w:rsidTr="00CC556D">
      <w:trPr>
        <w:jc w:val="center"/>
      </w:trPr>
      <w:tc>
        <w:tcPr>
          <w:tcW w:w="1690" w:type="dxa"/>
          <w:vAlign w:val="center"/>
        </w:tcPr>
        <w:p w14:paraId="1C10D9B0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  <w:lang w:val="en-IN" w:eastAsia="en-IN"/>
            </w:rPr>
            <w:drawing>
              <wp:inline distT="0" distB="0" distL="0" distR="0" wp14:anchorId="0A3AC08A" wp14:editId="0AF91819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4D7BEB1C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25F77787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Varadharajapuram, Nasarathpettai, </w:t>
          </w:r>
        </w:p>
        <w:p w14:paraId="21B12E2B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>
            <w:rPr>
              <w:rStyle w:val="un"/>
              <w:rFonts w:ascii="Arial" w:hAnsi="Arial" w:cs="Arial"/>
              <w:sz w:val="20"/>
              <w:szCs w:val="24"/>
            </w:rPr>
            <w:t xml:space="preserve">Poonamallee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2544DCF9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5DDDFC85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282D5FC5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2F074556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F3C"/>
    <w:rsid w:val="000B79EA"/>
    <w:rsid w:val="001443B1"/>
    <w:rsid w:val="00315E67"/>
    <w:rsid w:val="003565AF"/>
    <w:rsid w:val="003947D9"/>
    <w:rsid w:val="0052482D"/>
    <w:rsid w:val="005946AA"/>
    <w:rsid w:val="00667AA4"/>
    <w:rsid w:val="00853EE9"/>
    <w:rsid w:val="00876F3C"/>
    <w:rsid w:val="009131B4"/>
    <w:rsid w:val="00933D5E"/>
    <w:rsid w:val="009F7326"/>
    <w:rsid w:val="00AE7614"/>
    <w:rsid w:val="00B21168"/>
    <w:rsid w:val="00C87BF2"/>
    <w:rsid w:val="00CC556D"/>
    <w:rsid w:val="00D7393D"/>
    <w:rsid w:val="00E12D80"/>
    <w:rsid w:val="00EB308F"/>
    <w:rsid w:val="00F65CE1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943E"/>
  <w15:docId w15:val="{BA332AE3-1246-D14A-AEA7-D47C9363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30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janani natarajan</cp:lastModifiedBy>
  <cp:revision>6</cp:revision>
  <dcterms:created xsi:type="dcterms:W3CDTF">2022-04-06T13:48:00Z</dcterms:created>
  <dcterms:modified xsi:type="dcterms:W3CDTF">2022-04-06T14:36:00Z</dcterms:modified>
</cp:coreProperties>
</file>